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CD4782" w:rsidRDefault="008F775D" w:rsidP="00141A4C">
      <w:pPr>
        <w:pStyle w:val="Title"/>
        <w:rPr>
          <w:rFonts w:asciiTheme="minorHAnsi" w:hAnsiTheme="minorHAnsi"/>
        </w:rPr>
      </w:pPr>
      <w:r w:rsidRPr="00CD4782">
        <w:rPr>
          <w:rFonts w:asciiTheme="minorHAnsi" w:hAnsiTheme="minorHAnsi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9773F9F" wp14:editId="5ED07C4B">
            <wp:simplePos x="0" y="0"/>
            <wp:positionH relativeFrom="column">
              <wp:posOffset>1905</wp:posOffset>
            </wp:positionH>
            <wp:positionV relativeFrom="paragraph">
              <wp:posOffset>560070</wp:posOffset>
            </wp:positionV>
            <wp:extent cx="1213485" cy="1333500"/>
            <wp:effectExtent l="0" t="0" r="5715" b="0"/>
            <wp:wrapTight wrapText="bothSides">
              <wp:wrapPolygon edited="0">
                <wp:start x="0" y="0"/>
                <wp:lineTo x="0" y="21291"/>
                <wp:lineTo x="21363" y="21291"/>
                <wp:lineTo x="213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 copy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138" w:rsidRPr="00CD4782">
        <w:rPr>
          <w:rFonts w:asciiTheme="minorHAnsi" w:hAnsiTheme="minorHAnsi"/>
        </w:rPr>
        <w:t>SIDHARTH S</w:t>
      </w:r>
    </w:p>
    <w:p w:rsidR="001D5138" w:rsidRPr="00CD4782" w:rsidRDefault="001D5138" w:rsidP="001D5138">
      <w:pPr>
        <w:ind w:left="40"/>
        <w:rPr>
          <w:rFonts w:cs="Times New Roman"/>
          <w:sz w:val="18"/>
          <w:szCs w:val="18"/>
        </w:rPr>
      </w:pPr>
      <w:r w:rsidRPr="00CD4782">
        <w:rPr>
          <w:rFonts w:eastAsia="Times" w:cs="Times New Roman"/>
          <w:sz w:val="18"/>
          <w:szCs w:val="18"/>
        </w:rPr>
        <w:t>362, LIG Flats, Hastsal, Uttam Nagar, New Delhi -110059 | Contact No: 8527319859 Alternate no: 7838763717 | Email: sidharthrkc@gmail.com</w:t>
      </w:r>
    </w:p>
    <w:p w:rsidR="006270A9" w:rsidRPr="00CD4782" w:rsidRDefault="00E30DBB" w:rsidP="00141A4C">
      <w:pPr>
        <w:pStyle w:val="Heading1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Objective:"/>
          <w:tag w:val="Objective:"/>
          <w:id w:val="-731932020"/>
          <w:placeholder>
            <w:docPart w:val="1171F6C4677E43D68826700F710CEFDD"/>
          </w:placeholder>
          <w:temporary/>
          <w:showingPlcHdr/>
          <w15:appearance w15:val="hidden"/>
        </w:sdtPr>
        <w:sdtEndPr/>
        <w:sdtContent>
          <w:r w:rsidR="009D5933" w:rsidRPr="00CD4782">
            <w:rPr>
              <w:rFonts w:asciiTheme="minorHAnsi" w:hAnsiTheme="minorHAnsi"/>
            </w:rPr>
            <w:t>Objective</w:t>
          </w:r>
        </w:sdtContent>
      </w:sdt>
    </w:p>
    <w:p w:rsidR="001D5138" w:rsidRPr="00CD4782" w:rsidRDefault="001D5138" w:rsidP="001D5138">
      <w:pPr>
        <w:contextualSpacing/>
        <w:rPr>
          <w:rFonts w:cs="Times New Roman"/>
          <w:sz w:val="24"/>
          <w:szCs w:val="24"/>
        </w:rPr>
      </w:pPr>
      <w:r w:rsidRPr="00CD4782">
        <w:rPr>
          <w:rFonts w:eastAsia="Times" w:cs="Times New Roman"/>
          <w:sz w:val="24"/>
          <w:szCs w:val="24"/>
        </w:rPr>
        <w:t>To further my professional career with an executive level management position in a world class company. Seek to diversify my skills in Industry and as part of a larger organization where I can learn and grow side by side.</w:t>
      </w:r>
    </w:p>
    <w:p w:rsidR="006270A9" w:rsidRPr="00CD4782" w:rsidRDefault="006270A9"/>
    <w:sdt>
      <w:sdtPr>
        <w:rPr>
          <w:rFonts w:asciiTheme="minorHAnsi" w:hAnsiTheme="minorHAnsi"/>
        </w:rPr>
        <w:alias w:val="Education:"/>
        <w:tag w:val="Education:"/>
        <w:id w:val="807127995"/>
        <w:placeholder>
          <w:docPart w:val="3D5ECED3147D49B8943193DF11B524EF"/>
        </w:placeholder>
        <w:temporary/>
        <w:showingPlcHdr/>
        <w15:appearance w15:val="hidden"/>
      </w:sdtPr>
      <w:sdtEndPr/>
      <w:sdtContent>
        <w:p w:rsidR="006270A9" w:rsidRPr="00CD4782" w:rsidRDefault="009D5933">
          <w:pPr>
            <w:pStyle w:val="Heading1"/>
            <w:rPr>
              <w:rFonts w:asciiTheme="minorHAnsi" w:hAnsiTheme="minorHAnsi"/>
            </w:rPr>
          </w:pPr>
          <w:r w:rsidRPr="00CD4782">
            <w:rPr>
              <w:rFonts w:asciiTheme="minorHAnsi" w:hAnsiTheme="minorHAnsi"/>
            </w:rPr>
            <w:t>Education</w:t>
          </w:r>
        </w:p>
      </w:sdtContent>
    </w:sdt>
    <w:p w:rsidR="001D5138" w:rsidRPr="00CD4782" w:rsidRDefault="001D5138" w:rsidP="001D5138">
      <w:pPr>
        <w:contextualSpacing/>
        <w:rPr>
          <w:rFonts w:eastAsia="Helvetica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3581"/>
        <w:gridCol w:w="1837"/>
        <w:gridCol w:w="1890"/>
      </w:tblGrid>
      <w:tr w:rsidR="001D5138" w:rsidRPr="00CD4782" w:rsidTr="00EC2DE9">
        <w:tc>
          <w:tcPr>
            <w:tcW w:w="2160" w:type="dxa"/>
          </w:tcPr>
          <w:p w:rsidR="001D5138" w:rsidRPr="00C25078" w:rsidRDefault="001D5138" w:rsidP="00EC2DE9">
            <w:pPr>
              <w:contextualSpacing/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</w:pPr>
            <w:r w:rsidRPr="00C25078"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  <w:t>Qualification</w:t>
            </w:r>
          </w:p>
        </w:tc>
        <w:tc>
          <w:tcPr>
            <w:tcW w:w="3581" w:type="dxa"/>
          </w:tcPr>
          <w:p w:rsidR="001D5138" w:rsidRPr="00C25078" w:rsidRDefault="001D5138" w:rsidP="00EC2DE9">
            <w:pPr>
              <w:contextualSpacing/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</w:pPr>
            <w:r w:rsidRPr="00C25078"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  <w:t>University/Institution</w:t>
            </w:r>
          </w:p>
        </w:tc>
        <w:tc>
          <w:tcPr>
            <w:tcW w:w="1837" w:type="dxa"/>
          </w:tcPr>
          <w:p w:rsidR="001D5138" w:rsidRPr="00C25078" w:rsidRDefault="001D5138" w:rsidP="00EC2DE9">
            <w:pPr>
              <w:contextualSpacing/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</w:pPr>
            <w:r w:rsidRPr="00C25078"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  <w:t>Marks /CGPA</w:t>
            </w:r>
          </w:p>
        </w:tc>
        <w:tc>
          <w:tcPr>
            <w:tcW w:w="1890" w:type="dxa"/>
          </w:tcPr>
          <w:p w:rsidR="001D5138" w:rsidRPr="00C25078" w:rsidRDefault="001D5138" w:rsidP="00EC2DE9">
            <w:pPr>
              <w:contextualSpacing/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</w:pPr>
            <w:r w:rsidRPr="00C25078">
              <w:rPr>
                <w:rFonts w:asciiTheme="minorHAnsi" w:hAnsiTheme="minorHAnsi" w:cs="Times New Roman"/>
                <w:b/>
                <w:iCs/>
                <w:sz w:val="24"/>
                <w:szCs w:val="24"/>
                <w:lang w:bidi="ar-SA"/>
              </w:rPr>
              <w:t>Year of Passing</w:t>
            </w:r>
          </w:p>
        </w:tc>
      </w:tr>
      <w:tr w:rsidR="001D5138" w:rsidRPr="00CD4782" w:rsidTr="00EC2DE9">
        <w:tc>
          <w:tcPr>
            <w:tcW w:w="216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B.Tech</w:t>
            </w:r>
          </w:p>
        </w:tc>
        <w:tc>
          <w:tcPr>
            <w:tcW w:w="3581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Maharishi  Dayanand University</w:t>
            </w:r>
          </w:p>
        </w:tc>
        <w:tc>
          <w:tcPr>
            <w:tcW w:w="1837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pursuing</w:t>
            </w:r>
          </w:p>
        </w:tc>
        <w:tc>
          <w:tcPr>
            <w:tcW w:w="189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2019</w:t>
            </w:r>
          </w:p>
        </w:tc>
      </w:tr>
      <w:tr w:rsidR="001D5138" w:rsidRPr="00CD4782" w:rsidTr="00EC2DE9">
        <w:tc>
          <w:tcPr>
            <w:tcW w:w="216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12</w:t>
            </w:r>
            <w:r w:rsidRPr="00266931">
              <w:rPr>
                <w:rFonts w:asciiTheme="minorHAnsi" w:hAnsiTheme="minorHAnsi" w:cs="Times New Roman"/>
                <w:bCs/>
                <w:iCs/>
                <w:szCs w:val="22"/>
                <w:vertAlign w:val="superscript"/>
                <w:lang w:bidi="ar-SA"/>
              </w:rPr>
              <w:t>th</w:t>
            </w: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 xml:space="preserve"> class</w:t>
            </w:r>
          </w:p>
        </w:tc>
        <w:tc>
          <w:tcPr>
            <w:tcW w:w="3581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CBSE</w:t>
            </w:r>
          </w:p>
        </w:tc>
        <w:tc>
          <w:tcPr>
            <w:tcW w:w="1837" w:type="dxa"/>
          </w:tcPr>
          <w:p w:rsidR="001D5138" w:rsidRPr="00266931" w:rsidRDefault="00CD4782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82.6</w:t>
            </w:r>
            <w:r w:rsidR="001D5138"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%</w:t>
            </w:r>
          </w:p>
        </w:tc>
        <w:tc>
          <w:tcPr>
            <w:tcW w:w="189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2015</w:t>
            </w:r>
          </w:p>
        </w:tc>
      </w:tr>
      <w:tr w:rsidR="001D5138" w:rsidRPr="00CD4782" w:rsidTr="00EC2DE9">
        <w:tc>
          <w:tcPr>
            <w:tcW w:w="216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10</w:t>
            </w:r>
            <w:r w:rsidRPr="00266931">
              <w:rPr>
                <w:rFonts w:asciiTheme="minorHAnsi" w:hAnsiTheme="minorHAnsi" w:cs="Times New Roman"/>
                <w:bCs/>
                <w:iCs/>
                <w:szCs w:val="22"/>
                <w:vertAlign w:val="superscript"/>
                <w:lang w:bidi="ar-SA"/>
              </w:rPr>
              <w:t>th</w:t>
            </w: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 xml:space="preserve"> class</w:t>
            </w:r>
          </w:p>
        </w:tc>
        <w:tc>
          <w:tcPr>
            <w:tcW w:w="3581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CBSE</w:t>
            </w:r>
          </w:p>
        </w:tc>
        <w:tc>
          <w:tcPr>
            <w:tcW w:w="1837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9.2 c.g.p.a</w:t>
            </w:r>
          </w:p>
        </w:tc>
        <w:tc>
          <w:tcPr>
            <w:tcW w:w="1890" w:type="dxa"/>
          </w:tcPr>
          <w:p w:rsidR="001D5138" w:rsidRPr="00266931" w:rsidRDefault="001D5138" w:rsidP="00EC2DE9">
            <w:pPr>
              <w:contextualSpacing/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</w:pPr>
            <w:r w:rsidRPr="00266931">
              <w:rPr>
                <w:rFonts w:asciiTheme="minorHAnsi" w:hAnsiTheme="minorHAnsi" w:cs="Times New Roman"/>
                <w:bCs/>
                <w:iCs/>
                <w:szCs w:val="22"/>
                <w:lang w:bidi="ar-SA"/>
              </w:rPr>
              <w:t>2013</w:t>
            </w:r>
          </w:p>
        </w:tc>
      </w:tr>
    </w:tbl>
    <w:sdt>
      <w:sdtPr>
        <w:rPr>
          <w:rFonts w:asciiTheme="minorHAnsi" w:hAnsiTheme="minorHAnsi"/>
        </w:rPr>
        <w:alias w:val="Skills &amp; Abilities:"/>
        <w:tag w:val="Skills &amp; Abilities:"/>
        <w:id w:val="458624136"/>
        <w:placeholder>
          <w:docPart w:val="54880D416D7A4EADAB607A057DED9C59"/>
        </w:placeholder>
        <w:temporary/>
        <w:showingPlcHdr/>
        <w15:appearance w15:val="hidden"/>
      </w:sdtPr>
      <w:sdtEndPr/>
      <w:sdtContent>
        <w:p w:rsidR="006270A9" w:rsidRPr="00CD4782" w:rsidRDefault="009D5933">
          <w:pPr>
            <w:pStyle w:val="Heading1"/>
            <w:rPr>
              <w:rFonts w:asciiTheme="minorHAnsi" w:hAnsiTheme="minorHAnsi"/>
            </w:rPr>
          </w:pPr>
          <w:r w:rsidRPr="00CD4782">
            <w:rPr>
              <w:rFonts w:asciiTheme="minorHAnsi" w:hAnsiTheme="minorHAnsi"/>
            </w:rPr>
            <w:t>Skills &amp; Abilities</w:t>
          </w:r>
        </w:p>
      </w:sdtContent>
    </w:sdt>
    <w:p w:rsidR="006270A9" w:rsidRPr="00CD4782" w:rsidRDefault="006270A9" w:rsidP="001D5138">
      <w:pPr>
        <w:pStyle w:val="Heading2"/>
        <w:rPr>
          <w:rFonts w:asciiTheme="minorHAnsi" w:hAnsiTheme="minorHAnsi"/>
        </w:rPr>
      </w:pPr>
    </w:p>
    <w:p w:rsidR="006270A9" w:rsidRPr="00CD4782" w:rsidRDefault="008F775D" w:rsidP="00C25078">
      <w:pPr>
        <w:pStyle w:val="Heading2"/>
        <w:ind w:left="216"/>
        <w:rPr>
          <w:rFonts w:asciiTheme="minorHAnsi" w:hAnsiTheme="minorHAnsi"/>
          <w:sz w:val="22"/>
          <w:szCs w:val="22"/>
        </w:rPr>
      </w:pPr>
      <w:r w:rsidRPr="00CD4782">
        <w:rPr>
          <w:rFonts w:asciiTheme="minorHAnsi" w:hAnsiTheme="minorHAnsi"/>
          <w:sz w:val="22"/>
          <w:szCs w:val="22"/>
        </w:rPr>
        <w:t xml:space="preserve">PROGRAMMING </w:t>
      </w:r>
      <w:r w:rsidR="001D5138" w:rsidRPr="00CD4782">
        <w:rPr>
          <w:rFonts w:asciiTheme="minorHAnsi" w:hAnsiTheme="minorHAnsi"/>
          <w:sz w:val="22"/>
          <w:szCs w:val="22"/>
        </w:rPr>
        <w:t>sTRENGTHS</w:t>
      </w:r>
    </w:p>
    <w:p w:rsidR="006270A9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Have good knowledge in C and C++</w:t>
      </w:r>
    </w:p>
    <w:p w:rsidR="008F775D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Have good knowledge in</w:t>
      </w:r>
      <w:r w:rsidRPr="00CD4782">
        <w:t xml:space="preserve"> HTML, CSS , JavaScript and SQL </w:t>
      </w:r>
    </w:p>
    <w:p w:rsidR="008F775D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Have good knowledge in</w:t>
      </w:r>
      <w:r w:rsidRPr="00CD4782">
        <w:t xml:space="preserve"> Core Java</w:t>
      </w:r>
    </w:p>
    <w:p w:rsidR="008F775D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 xml:space="preserve">Have medium knowledge in Advanced Java and </w:t>
      </w:r>
    </w:p>
    <w:p w:rsidR="006270A9" w:rsidRPr="00CD4782" w:rsidRDefault="008F775D" w:rsidP="00C25078">
      <w:pPr>
        <w:pStyle w:val="Heading2"/>
        <w:ind w:left="216"/>
        <w:rPr>
          <w:rFonts w:asciiTheme="minorHAnsi" w:hAnsiTheme="minorHAnsi"/>
          <w:sz w:val="22"/>
          <w:szCs w:val="22"/>
        </w:rPr>
      </w:pPr>
      <w:r w:rsidRPr="00CD4782">
        <w:rPr>
          <w:rFonts w:asciiTheme="minorHAnsi" w:hAnsiTheme="minorHAnsi"/>
          <w:sz w:val="22"/>
          <w:szCs w:val="22"/>
        </w:rPr>
        <w:t>HOBBIES</w:t>
      </w:r>
    </w:p>
    <w:p w:rsidR="006270A9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Playing Football and Cricket</w:t>
      </w:r>
    </w:p>
    <w:p w:rsidR="008F775D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Playing online Games in Mobile Phone</w:t>
      </w:r>
    </w:p>
    <w:p w:rsidR="008F775D" w:rsidRPr="00CD4782" w:rsidRDefault="008F775D" w:rsidP="00C25078">
      <w:pPr>
        <w:pStyle w:val="ListBullet"/>
        <w:tabs>
          <w:tab w:val="clear" w:pos="216"/>
          <w:tab w:val="num" w:pos="432"/>
        </w:tabs>
        <w:ind w:left="432"/>
      </w:pPr>
      <w:r w:rsidRPr="00CD4782">
        <w:t>Painting Portraits</w:t>
      </w:r>
    </w:p>
    <w:p w:rsidR="008F775D" w:rsidRPr="00CD4782" w:rsidRDefault="008F775D" w:rsidP="00C25078">
      <w:pPr>
        <w:pStyle w:val="ListBullet"/>
        <w:numPr>
          <w:ilvl w:val="0"/>
          <w:numId w:val="0"/>
        </w:numPr>
        <w:ind w:left="216"/>
        <w:rPr>
          <w:b/>
          <w:bCs/>
          <w:sz w:val="24"/>
          <w:szCs w:val="24"/>
        </w:rPr>
      </w:pPr>
    </w:p>
    <w:p w:rsidR="00DA2D5F" w:rsidRPr="00CD4782" w:rsidRDefault="008F775D" w:rsidP="00C25078">
      <w:pPr>
        <w:pStyle w:val="ListBullet"/>
        <w:numPr>
          <w:ilvl w:val="0"/>
          <w:numId w:val="0"/>
        </w:numPr>
        <w:ind w:left="216"/>
        <w:rPr>
          <w:b/>
          <w:bCs/>
          <w:color w:val="262626" w:themeColor="text1" w:themeTint="D9"/>
        </w:rPr>
      </w:pPr>
      <w:r w:rsidRPr="00CD4782">
        <w:rPr>
          <w:b/>
          <w:bCs/>
          <w:color w:val="262626" w:themeColor="text1" w:themeTint="D9"/>
        </w:rPr>
        <w:t>SOFT SKILLS</w:t>
      </w:r>
    </w:p>
    <w:p w:rsidR="00DA2D5F" w:rsidRPr="00CD4782" w:rsidRDefault="00DA2D5F" w:rsidP="00C25078">
      <w:pPr>
        <w:pStyle w:val="ListBullet"/>
        <w:numPr>
          <w:ilvl w:val="0"/>
          <w:numId w:val="26"/>
        </w:numPr>
        <w:ind w:left="576"/>
      </w:pPr>
      <w:r w:rsidRPr="00CD4782">
        <w:t>Quick Learner</w:t>
      </w:r>
    </w:p>
    <w:p w:rsidR="00DA2D5F" w:rsidRPr="00CD4782" w:rsidRDefault="00DA2D5F" w:rsidP="00C25078">
      <w:pPr>
        <w:pStyle w:val="ListBullet"/>
        <w:numPr>
          <w:ilvl w:val="0"/>
          <w:numId w:val="26"/>
        </w:numPr>
        <w:ind w:left="576"/>
      </w:pPr>
      <w:r w:rsidRPr="00CD4782">
        <w:t>More reality based thinker</w:t>
      </w:r>
    </w:p>
    <w:p w:rsidR="00DA2D5F" w:rsidRPr="00CD4782" w:rsidRDefault="00DA2D5F" w:rsidP="00C25078">
      <w:pPr>
        <w:pStyle w:val="ListBullet"/>
        <w:numPr>
          <w:ilvl w:val="0"/>
          <w:numId w:val="26"/>
        </w:numPr>
        <w:ind w:left="576"/>
        <w:rPr>
          <w:b/>
          <w:bCs/>
          <w:color w:val="262626" w:themeColor="text1" w:themeTint="D9"/>
          <w:sz w:val="24"/>
          <w:szCs w:val="24"/>
        </w:rPr>
      </w:pPr>
      <w:r w:rsidRPr="00CD4782">
        <w:t xml:space="preserve">Adaptable to the company norms and atmosphere </w:t>
      </w:r>
    </w:p>
    <w:p w:rsidR="00DA2D5F" w:rsidRPr="00CD4782" w:rsidRDefault="00DA2D5F" w:rsidP="00C25078">
      <w:pPr>
        <w:pStyle w:val="ListBullet"/>
        <w:numPr>
          <w:ilvl w:val="0"/>
          <w:numId w:val="26"/>
        </w:numPr>
        <w:ind w:left="576"/>
        <w:rPr>
          <w:b/>
          <w:bCs/>
          <w:color w:val="262626" w:themeColor="text1" w:themeTint="D9"/>
        </w:rPr>
      </w:pPr>
      <w:r w:rsidRPr="00CD4782">
        <w:rPr>
          <w:rFonts w:cs="Times New Roman"/>
        </w:rPr>
        <w:t>Smart and logical worker</w:t>
      </w:r>
    </w:p>
    <w:p w:rsidR="0069361B" w:rsidRPr="00CD4782" w:rsidRDefault="0069361B" w:rsidP="0069361B">
      <w:pPr>
        <w:rPr>
          <w:rFonts w:eastAsia="Helvetica"/>
          <w:b/>
          <w:bCs/>
          <w:color w:val="2A7B88" w:themeColor="accent1" w:themeShade="BF"/>
          <w:sz w:val="28"/>
          <w:szCs w:val="28"/>
          <w:u w:val="single"/>
        </w:rPr>
      </w:pPr>
      <w:r w:rsidRPr="00CD4782"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  <w:t>Projects</w:t>
      </w:r>
    </w:p>
    <w:p w:rsidR="0069361B" w:rsidRPr="00CD4782" w:rsidRDefault="0069361B" w:rsidP="0069361B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Website made with Visual Studio 7</w:t>
      </w:r>
    </w:p>
    <w:p w:rsidR="0069361B" w:rsidRDefault="0069361B" w:rsidP="0069361B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UI/UX designing with Photoshop for “Facebook cloning”</w:t>
      </w:r>
    </w:p>
    <w:p w:rsidR="00CD4782" w:rsidRPr="00CD4782" w:rsidRDefault="00CD4782" w:rsidP="0069361B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color w:val="3A3836" w:themeColor="background2" w:themeShade="40"/>
        </w:rPr>
      </w:pPr>
      <w:r>
        <w:rPr>
          <w:rFonts w:asciiTheme="minorHAnsi" w:hAnsiTheme="minorHAnsi"/>
          <w:color w:val="3A3836" w:themeColor="background2" w:themeShade="40"/>
        </w:rPr>
        <w:t>Basic  JAVA applications</w:t>
      </w:r>
    </w:p>
    <w:p w:rsidR="007E6DE6" w:rsidRPr="00CD4782" w:rsidRDefault="007E6DE6" w:rsidP="0069361B">
      <w:pPr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</w:pPr>
    </w:p>
    <w:p w:rsidR="0069361B" w:rsidRPr="00CD4782" w:rsidRDefault="0069361B" w:rsidP="0069361B">
      <w:pPr>
        <w:rPr>
          <w:rFonts w:eastAsia="Helvetica"/>
          <w:b/>
          <w:bCs/>
          <w:color w:val="2A7B88" w:themeColor="accent1" w:themeShade="BF"/>
          <w:sz w:val="28"/>
          <w:szCs w:val="28"/>
          <w:u w:val="single"/>
        </w:rPr>
      </w:pPr>
      <w:r w:rsidRPr="00CD4782"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  <w:lastRenderedPageBreak/>
        <w:t>Training and Certification</w:t>
      </w:r>
    </w:p>
    <w:p w:rsidR="0069361B" w:rsidRPr="00CD4782" w:rsidRDefault="0069361B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Had successfully completed 45days of training with “TEAM Computers pvt ltd”</w:t>
      </w:r>
    </w:p>
    <w:p w:rsidR="0069361B" w:rsidRPr="00CD4782" w:rsidRDefault="0069361B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Have worked as a tele caller at call center at Janakpuri (west) for 3months</w:t>
      </w:r>
    </w:p>
    <w:p w:rsidR="0069361B" w:rsidRPr="00CD4782" w:rsidRDefault="0069361B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Completed an online course “The Basic JavaScript Coding Breakdown ” , certified by Udemy</w:t>
      </w:r>
    </w:p>
    <w:p w:rsidR="0069361B" w:rsidRPr="00CD4782" w:rsidRDefault="0069361B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Completed an online course “Web Development- CSS3- Scratch till Advanced Project based ” , certified by Udemy</w:t>
      </w:r>
    </w:p>
    <w:p w:rsidR="0069361B" w:rsidRPr="00CD4782" w:rsidRDefault="0069361B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 xml:space="preserve">Have attended Soft skills training by Rubicon </w:t>
      </w:r>
    </w:p>
    <w:p w:rsidR="009176A9" w:rsidRPr="00CD4782" w:rsidRDefault="009176A9" w:rsidP="007E6DE6">
      <w:pPr>
        <w:pStyle w:val="ListParagraph"/>
        <w:numPr>
          <w:ilvl w:val="0"/>
          <w:numId w:val="33"/>
        </w:numPr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Have attended Aptitude Workshop held at College.</w:t>
      </w:r>
    </w:p>
    <w:p w:rsidR="0069361B" w:rsidRPr="00CD4782" w:rsidRDefault="0069361B" w:rsidP="0069361B">
      <w:pPr>
        <w:rPr>
          <w:rFonts w:eastAsia="Helvetica" w:cs="Times New Roman"/>
          <w:b/>
          <w:bCs/>
          <w:color w:val="3A3836" w:themeColor="background2" w:themeShade="40"/>
          <w:u w:val="single"/>
        </w:rPr>
      </w:pPr>
    </w:p>
    <w:p w:rsidR="0069361B" w:rsidRPr="001F369F" w:rsidRDefault="0069361B" w:rsidP="0069361B">
      <w:pPr>
        <w:rPr>
          <w:rFonts w:eastAsia="Helvetica"/>
          <w:b/>
          <w:bCs/>
          <w:color w:val="2A7B88" w:themeColor="accent1" w:themeShade="BF"/>
          <w:sz w:val="28"/>
          <w:szCs w:val="28"/>
          <w:u w:val="single"/>
        </w:rPr>
      </w:pPr>
      <w:r w:rsidRPr="001F369F"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  <w:t>Personal details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24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Father’s name: Mr. Sasi Kumar K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Mother’s name: Ms. Shailaja P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Date  of birth: 26</w:t>
      </w:r>
      <w:r w:rsidRPr="00CD4782">
        <w:rPr>
          <w:rFonts w:asciiTheme="minorHAnsi" w:hAnsiTheme="minorHAnsi"/>
          <w:color w:val="3A3836" w:themeColor="background2" w:themeShade="40"/>
          <w:vertAlign w:val="superscript"/>
        </w:rPr>
        <w:t>th</w:t>
      </w:r>
      <w:r w:rsidRPr="00CD4782">
        <w:rPr>
          <w:rFonts w:asciiTheme="minorHAnsi" w:hAnsiTheme="minorHAnsi"/>
          <w:color w:val="3A3836" w:themeColor="background2" w:themeShade="40"/>
        </w:rPr>
        <w:t xml:space="preserve"> December, 1996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Religion: Hindu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Marital Status: Unmarried</w:t>
      </w:r>
    </w:p>
    <w:p w:rsidR="0069361B" w:rsidRPr="00CD4782" w:rsidRDefault="0069361B" w:rsidP="0069361B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color w:val="3A3836" w:themeColor="background2" w:themeShade="40"/>
        </w:rPr>
      </w:pPr>
      <w:r w:rsidRPr="00CD4782">
        <w:rPr>
          <w:rFonts w:asciiTheme="minorHAnsi" w:hAnsiTheme="minorHAnsi"/>
          <w:color w:val="3A3836" w:themeColor="background2" w:themeShade="40"/>
        </w:rPr>
        <w:t>Languages Known: English, Hindi, Tamil, Malayalam</w:t>
      </w:r>
      <w:r w:rsidR="00C35164">
        <w:rPr>
          <w:rFonts w:asciiTheme="minorHAnsi" w:hAnsiTheme="minorHAnsi"/>
          <w:color w:val="3A3836" w:themeColor="background2" w:themeShade="40"/>
        </w:rPr>
        <w:t>(Mother Tongue)</w:t>
      </w:r>
    </w:p>
    <w:p w:rsidR="0069361B" w:rsidRPr="00CD4782" w:rsidRDefault="0069361B" w:rsidP="0069361B">
      <w:pPr>
        <w:rPr>
          <w:rFonts w:cs="Times New Roman"/>
          <w:color w:val="3A3836" w:themeColor="background2" w:themeShade="40"/>
        </w:rPr>
      </w:pPr>
    </w:p>
    <w:p w:rsidR="0069361B" w:rsidRPr="001F369F" w:rsidRDefault="0069361B" w:rsidP="0069361B">
      <w:pPr>
        <w:rPr>
          <w:rFonts w:cs="Times New Roman"/>
          <w:b/>
          <w:bCs/>
          <w:color w:val="2A7B88" w:themeColor="accent1" w:themeShade="BF"/>
          <w:sz w:val="28"/>
          <w:szCs w:val="28"/>
          <w:u w:val="single"/>
        </w:rPr>
      </w:pPr>
      <w:r w:rsidRPr="001F369F"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  <w:t>Reference</w:t>
      </w:r>
    </w:p>
    <w:p w:rsidR="0069361B" w:rsidRPr="00CD4782" w:rsidRDefault="0069361B" w:rsidP="0069361B">
      <w:pPr>
        <w:ind w:left="1320"/>
        <w:rPr>
          <w:rFonts w:cs="Times New Roman"/>
          <w:color w:val="3A3836" w:themeColor="background2" w:themeShade="40"/>
        </w:rPr>
      </w:pPr>
      <w:r w:rsidRPr="00CD4782">
        <w:rPr>
          <w:rFonts w:cs="Times New Roman"/>
          <w:color w:val="3A3836" w:themeColor="background2" w:themeShade="40"/>
        </w:rPr>
        <w:t>Ms. Rashmi Verma</w:t>
      </w:r>
      <w:r w:rsidR="00C35164">
        <w:rPr>
          <w:rFonts w:cs="Times New Roman"/>
          <w:color w:val="3A3836" w:themeColor="background2" w:themeShade="40"/>
        </w:rPr>
        <w:t xml:space="preserve"> (Mob: 9991017865)</w:t>
      </w:r>
    </w:p>
    <w:p w:rsidR="0069361B" w:rsidRPr="00CD4782" w:rsidRDefault="0069361B" w:rsidP="0069361B">
      <w:pPr>
        <w:ind w:left="1320"/>
        <w:rPr>
          <w:rFonts w:cs="Times New Roman"/>
          <w:color w:val="3A3836" w:themeColor="background2" w:themeShade="40"/>
        </w:rPr>
      </w:pPr>
      <w:r w:rsidRPr="00CD4782">
        <w:rPr>
          <w:rFonts w:cs="Times New Roman"/>
          <w:color w:val="3A3836" w:themeColor="background2" w:themeShade="40"/>
        </w:rPr>
        <w:t>Head of</w:t>
      </w:r>
      <w:r w:rsidR="00F4083A">
        <w:rPr>
          <w:rFonts w:cs="Times New Roman"/>
          <w:color w:val="3A3836" w:themeColor="background2" w:themeShade="40"/>
        </w:rPr>
        <w:t xml:space="preserve"> </w:t>
      </w:r>
      <w:bookmarkStart w:id="0" w:name="_GoBack"/>
      <w:bookmarkEnd w:id="0"/>
      <w:r w:rsidRPr="00CD4782">
        <w:rPr>
          <w:rFonts w:cs="Times New Roman"/>
          <w:color w:val="3A3836" w:themeColor="background2" w:themeShade="40"/>
        </w:rPr>
        <w:t xml:space="preserve"> Department</w:t>
      </w:r>
    </w:p>
    <w:p w:rsidR="0069361B" w:rsidRPr="00C35164" w:rsidRDefault="0069361B" w:rsidP="00C35164">
      <w:pPr>
        <w:ind w:left="1320"/>
        <w:rPr>
          <w:rFonts w:cs="Times New Roman"/>
          <w:color w:val="3A3836" w:themeColor="background2" w:themeShade="40"/>
        </w:rPr>
      </w:pPr>
      <w:r w:rsidRPr="00CD4782">
        <w:rPr>
          <w:rFonts w:cs="Times New Roman"/>
          <w:color w:val="3A3836" w:themeColor="background2" w:themeShade="40"/>
        </w:rPr>
        <w:t>DPG Institu</w:t>
      </w:r>
      <w:r w:rsidR="00C35164">
        <w:rPr>
          <w:rFonts w:cs="Times New Roman"/>
          <w:color w:val="3A3836" w:themeColor="background2" w:themeShade="40"/>
        </w:rPr>
        <w:t>te of technology and management</w:t>
      </w:r>
    </w:p>
    <w:p w:rsidR="0069361B" w:rsidRPr="001F369F" w:rsidRDefault="0069361B" w:rsidP="0069361B">
      <w:pPr>
        <w:rPr>
          <w:rFonts w:cs="Times New Roman"/>
          <w:b/>
          <w:bCs/>
          <w:color w:val="2A7B88" w:themeColor="accent1" w:themeShade="BF"/>
          <w:sz w:val="28"/>
          <w:szCs w:val="28"/>
          <w:u w:val="single"/>
        </w:rPr>
      </w:pPr>
      <w:r w:rsidRPr="001F369F">
        <w:rPr>
          <w:rFonts w:eastAsia="Helvetica" w:cs="Times New Roman"/>
          <w:b/>
          <w:bCs/>
          <w:color w:val="2A7B88" w:themeColor="accent1" w:themeShade="BF"/>
          <w:sz w:val="28"/>
          <w:szCs w:val="28"/>
          <w:u w:val="single"/>
        </w:rPr>
        <w:t>Declaration</w:t>
      </w:r>
    </w:p>
    <w:p w:rsidR="0069361B" w:rsidRPr="00CD4782" w:rsidRDefault="0069361B" w:rsidP="0069361B">
      <w:pPr>
        <w:ind w:firstLine="720"/>
        <w:rPr>
          <w:rFonts w:cs="Times New Roman"/>
          <w:color w:val="3A3836" w:themeColor="background2" w:themeShade="40"/>
        </w:rPr>
      </w:pPr>
      <w:r w:rsidRPr="00CD4782">
        <w:rPr>
          <w:rFonts w:eastAsia="Times" w:cs="Times New Roman"/>
          <w:color w:val="3A3836" w:themeColor="background2" w:themeShade="40"/>
        </w:rPr>
        <w:t>I hereby declare that the above furnished information is authentic to the best of my knowledge.</w:t>
      </w:r>
    </w:p>
    <w:p w:rsidR="0069361B" w:rsidRPr="00CD4782" w:rsidRDefault="0069361B" w:rsidP="0069361B">
      <w:pPr>
        <w:spacing w:line="374" w:lineRule="exact"/>
        <w:rPr>
          <w:rFonts w:cs="Times New Roman"/>
          <w:color w:val="3A3836" w:themeColor="background2" w:themeShade="40"/>
        </w:rPr>
      </w:pPr>
    </w:p>
    <w:p w:rsidR="0069361B" w:rsidRPr="00CD4782" w:rsidRDefault="0069361B" w:rsidP="0069361B">
      <w:pPr>
        <w:tabs>
          <w:tab w:val="left" w:pos="1800"/>
        </w:tabs>
        <w:ind w:left="1200"/>
        <w:rPr>
          <w:rFonts w:cs="Times New Roman"/>
          <w:color w:val="3A3836" w:themeColor="background2" w:themeShade="40"/>
        </w:rPr>
      </w:pPr>
      <w:r w:rsidRPr="00CD4782">
        <w:rPr>
          <w:rFonts w:eastAsia="Times" w:cs="Times New Roman"/>
          <w:color w:val="3A3836" w:themeColor="background2" w:themeShade="40"/>
        </w:rPr>
        <w:t>Date</w:t>
      </w:r>
      <w:r w:rsidRPr="00CD4782">
        <w:rPr>
          <w:rFonts w:eastAsia="Times" w:cs="Times New Roman"/>
          <w:color w:val="3A3836" w:themeColor="background2" w:themeShade="40"/>
        </w:rPr>
        <w:tab/>
        <w:t>1</w:t>
      </w:r>
      <w:r w:rsidRPr="00CD4782">
        <w:rPr>
          <w:rFonts w:eastAsia="Times" w:cs="Times New Roman"/>
          <w:color w:val="3A3836" w:themeColor="background2" w:themeShade="40"/>
          <w:vertAlign w:val="superscript"/>
        </w:rPr>
        <w:t>st</w:t>
      </w:r>
      <w:r w:rsidRPr="00CD4782">
        <w:rPr>
          <w:rFonts w:eastAsia="Times" w:cs="Times New Roman"/>
          <w:color w:val="3A3836" w:themeColor="background2" w:themeShade="40"/>
        </w:rPr>
        <w:t xml:space="preserve"> November, 2018</w:t>
      </w:r>
    </w:p>
    <w:p w:rsidR="007E6DE6" w:rsidRPr="00CD4782" w:rsidRDefault="007E6DE6" w:rsidP="007E6DE6">
      <w:pPr>
        <w:tabs>
          <w:tab w:val="left" w:pos="1605"/>
        </w:tabs>
        <w:jc w:val="center"/>
        <w:rPr>
          <w:rFonts w:cs="Times New Roman"/>
          <w:color w:val="3A3836" w:themeColor="background2" w:themeShade="40"/>
          <w:sz w:val="24"/>
          <w:szCs w:val="24"/>
        </w:rPr>
      </w:pPr>
      <w:r w:rsidRPr="00CD4782">
        <w:rPr>
          <w:rFonts w:eastAsia="Times" w:cs="Times New Roman"/>
          <w:color w:val="3A3836" w:themeColor="background2" w:themeShade="40"/>
        </w:rPr>
        <w:t>Place</w:t>
      </w:r>
      <w:r w:rsidR="0069361B" w:rsidRPr="00CD4782">
        <w:rPr>
          <w:rFonts w:eastAsia="Times" w:cs="Times New Roman"/>
          <w:color w:val="3A3836" w:themeColor="background2" w:themeShade="40"/>
        </w:rPr>
        <w:t>: New Delhi</w:t>
      </w:r>
      <w:r w:rsidRPr="00CD4782">
        <w:rPr>
          <w:rFonts w:eastAsia="Times" w:cs="Times New Roman"/>
          <w:color w:val="3A3836" w:themeColor="background2" w:themeShade="40"/>
        </w:rPr>
        <w:t xml:space="preserve">                                                                                                 </w:t>
      </w:r>
      <w:r w:rsidRPr="00CD4782">
        <w:rPr>
          <w:rFonts w:cs="Times New Roman"/>
          <w:color w:val="3A3836" w:themeColor="background2" w:themeShade="40"/>
          <w:sz w:val="24"/>
          <w:szCs w:val="24"/>
        </w:rPr>
        <w:t>(Sidharth S)</w:t>
      </w:r>
    </w:p>
    <w:p w:rsidR="0069361B" w:rsidRPr="00CD4782" w:rsidRDefault="0069361B" w:rsidP="0069361B">
      <w:pPr>
        <w:tabs>
          <w:tab w:val="left" w:pos="1800"/>
        </w:tabs>
        <w:ind w:left="1200"/>
        <w:rPr>
          <w:rFonts w:cs="Times New Roman"/>
          <w:color w:val="3A3836" w:themeColor="background2" w:themeShade="40"/>
        </w:rPr>
      </w:pPr>
    </w:p>
    <w:p w:rsidR="0069361B" w:rsidRPr="00CD4782" w:rsidRDefault="0069361B" w:rsidP="0069361B">
      <w:pPr>
        <w:spacing w:line="44" w:lineRule="exact"/>
        <w:rPr>
          <w:rFonts w:cs="Times New Roman"/>
          <w:color w:val="3A3836" w:themeColor="background2" w:themeShade="40"/>
        </w:rPr>
      </w:pPr>
    </w:p>
    <w:p w:rsidR="006270A9" w:rsidRPr="00CD4782" w:rsidRDefault="006270A9">
      <w:pPr>
        <w:pStyle w:val="Heading1"/>
        <w:rPr>
          <w:rFonts w:asciiTheme="minorHAnsi" w:hAnsiTheme="minorHAnsi"/>
        </w:rPr>
      </w:pPr>
    </w:p>
    <w:p w:rsidR="001B29CF" w:rsidRPr="00CD4782" w:rsidRDefault="001B29CF" w:rsidP="001B29CF">
      <w:pPr>
        <w:pStyle w:val="ListBullet"/>
      </w:pPr>
    </w:p>
    <w:sectPr w:rsidR="001B29CF" w:rsidRPr="00CD478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DBB" w:rsidRDefault="00E30DBB">
      <w:pPr>
        <w:spacing w:after="0"/>
      </w:pPr>
      <w:r>
        <w:separator/>
      </w:r>
    </w:p>
  </w:endnote>
  <w:endnote w:type="continuationSeparator" w:id="0">
    <w:p w:rsidR="00E30DBB" w:rsidRDefault="00E30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4083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DBB" w:rsidRDefault="00E30DBB">
      <w:pPr>
        <w:spacing w:after="0"/>
      </w:pPr>
      <w:r>
        <w:separator/>
      </w:r>
    </w:p>
  </w:footnote>
  <w:footnote w:type="continuationSeparator" w:id="0">
    <w:p w:rsidR="00E30DBB" w:rsidRDefault="00E30D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92F0988"/>
    <w:multiLevelType w:val="hybridMultilevel"/>
    <w:tmpl w:val="01C4F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C3B6947"/>
    <w:multiLevelType w:val="hybridMultilevel"/>
    <w:tmpl w:val="3DD81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AC41162"/>
    <w:multiLevelType w:val="hybridMultilevel"/>
    <w:tmpl w:val="0CA42EB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8325BA"/>
    <w:multiLevelType w:val="hybridMultilevel"/>
    <w:tmpl w:val="07FA4AE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97C2C43"/>
    <w:multiLevelType w:val="hybridMultilevel"/>
    <w:tmpl w:val="9CD65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B77780"/>
    <w:multiLevelType w:val="hybridMultilevel"/>
    <w:tmpl w:val="9A40251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62D14620"/>
    <w:multiLevelType w:val="hybridMultilevel"/>
    <w:tmpl w:val="E7A6595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25">
    <w:nsid w:val="67AD125D"/>
    <w:multiLevelType w:val="hybridMultilevel"/>
    <w:tmpl w:val="5EF427F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6AC435F5"/>
    <w:multiLevelType w:val="hybridMultilevel"/>
    <w:tmpl w:val="66F2B81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7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>
    <w:nsid w:val="70FC3AA2"/>
    <w:multiLevelType w:val="hybridMultilevel"/>
    <w:tmpl w:val="19AC65AC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0"/>
  </w:num>
  <w:num w:numId="19">
    <w:abstractNumId w:val="29"/>
  </w:num>
  <w:num w:numId="20">
    <w:abstractNumId w:val="21"/>
  </w:num>
  <w:num w:numId="21">
    <w:abstractNumId w:val="12"/>
  </w:num>
  <w:num w:numId="22">
    <w:abstractNumId w:val="17"/>
  </w:num>
  <w:num w:numId="23">
    <w:abstractNumId w:val="27"/>
  </w:num>
  <w:num w:numId="24">
    <w:abstractNumId w:val="11"/>
  </w:num>
  <w:num w:numId="25">
    <w:abstractNumId w:val="24"/>
  </w:num>
  <w:num w:numId="26">
    <w:abstractNumId w:val="28"/>
  </w:num>
  <w:num w:numId="27">
    <w:abstractNumId w:val="26"/>
  </w:num>
  <w:num w:numId="28">
    <w:abstractNumId w:val="15"/>
  </w:num>
  <w:num w:numId="29">
    <w:abstractNumId w:val="13"/>
  </w:num>
  <w:num w:numId="30">
    <w:abstractNumId w:val="22"/>
  </w:num>
  <w:num w:numId="31">
    <w:abstractNumId w:val="25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38"/>
    <w:rsid w:val="000A4F59"/>
    <w:rsid w:val="00141A4C"/>
    <w:rsid w:val="001B29CF"/>
    <w:rsid w:val="001D5138"/>
    <w:rsid w:val="001F369F"/>
    <w:rsid w:val="00266931"/>
    <w:rsid w:val="0028220F"/>
    <w:rsid w:val="00356C14"/>
    <w:rsid w:val="00617B26"/>
    <w:rsid w:val="006270A9"/>
    <w:rsid w:val="00675956"/>
    <w:rsid w:val="00681034"/>
    <w:rsid w:val="0069361B"/>
    <w:rsid w:val="007E6DE6"/>
    <w:rsid w:val="00816216"/>
    <w:rsid w:val="0087734B"/>
    <w:rsid w:val="008F775D"/>
    <w:rsid w:val="009176A9"/>
    <w:rsid w:val="009D5933"/>
    <w:rsid w:val="00BD768D"/>
    <w:rsid w:val="00C25078"/>
    <w:rsid w:val="00C35164"/>
    <w:rsid w:val="00C61F8E"/>
    <w:rsid w:val="00CD4782"/>
    <w:rsid w:val="00DA2D5F"/>
    <w:rsid w:val="00E30DBB"/>
    <w:rsid w:val="00E83E4B"/>
    <w:rsid w:val="00F4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2E636-0346-4D93-B599-AA277501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1D5138"/>
    <w:pPr>
      <w:spacing w:after="0"/>
    </w:pPr>
    <w:rPr>
      <w:rFonts w:ascii="Calibri" w:eastAsia="等线" w:hAnsi="Calibri" w:cs="Mangal"/>
      <w:color w:val="auto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D5F"/>
    <w:pPr>
      <w:spacing w:after="0" w:line="259" w:lineRule="auto"/>
      <w:ind w:left="720"/>
      <w:contextualSpacing/>
    </w:pPr>
    <w:rPr>
      <w:rFonts w:ascii="Times New Roman" w:hAnsi="Times New Roman" w:cs="Times New Roman"/>
      <w:color w:val="auto"/>
      <w:lang w:eastAsia="en-US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nk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71F6C4677E43D68826700F710C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5356A-E634-4506-8676-0908AFB7EFC2}"/>
      </w:docPartPr>
      <w:docPartBody>
        <w:p w:rsidR="00000000" w:rsidRDefault="00097891">
          <w:pPr>
            <w:pStyle w:val="1171F6C4677E43D68826700F710CEFDD"/>
          </w:pPr>
          <w:r>
            <w:t>Objective</w:t>
          </w:r>
        </w:p>
      </w:docPartBody>
    </w:docPart>
    <w:docPart>
      <w:docPartPr>
        <w:name w:val="3D5ECED3147D49B8943193DF11B52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A44B-C5EF-43D6-9AD7-853F267103D1}"/>
      </w:docPartPr>
      <w:docPartBody>
        <w:p w:rsidR="00000000" w:rsidRDefault="00097891">
          <w:pPr>
            <w:pStyle w:val="3D5ECED3147D49B8943193DF11B524EF"/>
          </w:pPr>
          <w:r>
            <w:t>Education</w:t>
          </w:r>
        </w:p>
      </w:docPartBody>
    </w:docPart>
    <w:docPart>
      <w:docPartPr>
        <w:name w:val="54880D416D7A4EADAB607A057DED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1322C-1511-46AB-89C4-DDFACA428269}"/>
      </w:docPartPr>
      <w:docPartBody>
        <w:p w:rsidR="00000000" w:rsidRDefault="00097891">
          <w:pPr>
            <w:pStyle w:val="54880D416D7A4EADAB607A057DED9C59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1"/>
    <w:rsid w:val="000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DA6FC9ABB46EF968168AD7B8AB12F">
    <w:name w:val="F04DA6FC9ABB46EF968168AD7B8AB12F"/>
  </w:style>
  <w:style w:type="paragraph" w:customStyle="1" w:styleId="FE956176F79848F8B74E462A2F1AA9D3">
    <w:name w:val="FE956176F79848F8B74E462A2F1AA9D3"/>
  </w:style>
  <w:style w:type="paragraph" w:customStyle="1" w:styleId="97767B0B4E114088B8ABBDDBD4E4FB3F">
    <w:name w:val="97767B0B4E114088B8ABBDDBD4E4FB3F"/>
  </w:style>
  <w:style w:type="paragraph" w:customStyle="1" w:styleId="5AC9F4FB231448A29394F926A2ED540F">
    <w:name w:val="5AC9F4FB231448A29394F926A2ED540F"/>
  </w:style>
  <w:style w:type="paragraph" w:customStyle="1" w:styleId="1171F6C4677E43D68826700F710CEFDD">
    <w:name w:val="1171F6C4677E43D68826700F710CEFDD"/>
  </w:style>
  <w:style w:type="paragraph" w:customStyle="1" w:styleId="D397165DC6B24EB888E2B97F054EFBAE">
    <w:name w:val="D397165DC6B24EB888E2B97F054EFBAE"/>
  </w:style>
  <w:style w:type="paragraph" w:customStyle="1" w:styleId="3D5ECED3147D49B8943193DF11B524EF">
    <w:name w:val="3D5ECED3147D49B8943193DF11B524EF"/>
  </w:style>
  <w:style w:type="paragraph" w:customStyle="1" w:styleId="A0AE7C6F0A9A43EC832EE988CDFBD401">
    <w:name w:val="A0AE7C6F0A9A43EC832EE988CDFBD401"/>
  </w:style>
  <w:style w:type="paragraph" w:customStyle="1" w:styleId="2D6CF77C395F4C64A81387C3EE39D4CC">
    <w:name w:val="2D6CF77C395F4C64A81387C3EE39D4CC"/>
  </w:style>
  <w:style w:type="paragraph" w:customStyle="1" w:styleId="E4B4D2B8540647778E2CBDF170497848">
    <w:name w:val="E4B4D2B8540647778E2CBDF170497848"/>
  </w:style>
  <w:style w:type="paragraph" w:customStyle="1" w:styleId="00725BED5A074205BB984A9E53EBFE14">
    <w:name w:val="00725BED5A074205BB984A9E53EBFE14"/>
  </w:style>
  <w:style w:type="paragraph" w:customStyle="1" w:styleId="9035E30E078245218E0EF93E2822FEF9">
    <w:name w:val="9035E30E078245218E0EF93E2822FEF9"/>
  </w:style>
  <w:style w:type="paragraph" w:customStyle="1" w:styleId="3D09519C06854708915C72E7D2437385">
    <w:name w:val="3D09519C06854708915C72E7D2437385"/>
  </w:style>
  <w:style w:type="paragraph" w:customStyle="1" w:styleId="242C46A418E74FD2B3C8A7E9DDB8B0BF">
    <w:name w:val="242C46A418E74FD2B3C8A7E9DDB8B0BF"/>
  </w:style>
  <w:style w:type="paragraph" w:customStyle="1" w:styleId="D3A5AB34817245F4A8BC8D4099BDB385">
    <w:name w:val="D3A5AB34817245F4A8BC8D4099BDB385"/>
  </w:style>
  <w:style w:type="paragraph" w:customStyle="1" w:styleId="54880D416D7A4EADAB607A057DED9C59">
    <w:name w:val="54880D416D7A4EADAB607A057DED9C59"/>
  </w:style>
  <w:style w:type="paragraph" w:customStyle="1" w:styleId="5586E697D7174E1D966874E6C2FEFE84">
    <w:name w:val="5586E697D7174E1D966874E6C2FEFE84"/>
  </w:style>
  <w:style w:type="paragraph" w:customStyle="1" w:styleId="B34871466A9042D29A8AD8D01C4F716B">
    <w:name w:val="B34871466A9042D29A8AD8D01C4F716B"/>
  </w:style>
  <w:style w:type="paragraph" w:customStyle="1" w:styleId="37FFA334B94D4CA88F98EDEA0299FB68">
    <w:name w:val="37FFA334B94D4CA88F98EDEA0299FB68"/>
  </w:style>
  <w:style w:type="paragraph" w:customStyle="1" w:styleId="858BD63938A34970B53A923C91DBF7E7">
    <w:name w:val="858BD63938A34970B53A923C91DBF7E7"/>
  </w:style>
  <w:style w:type="paragraph" w:customStyle="1" w:styleId="A62FE391D6B74A4F96008D005318E762">
    <w:name w:val="A62FE391D6B74A4F96008D005318E762"/>
  </w:style>
  <w:style w:type="paragraph" w:customStyle="1" w:styleId="D4F4AC50FD9F4E61849CA0A4EAF3B9D9">
    <w:name w:val="D4F4AC50FD9F4E61849CA0A4EAF3B9D9"/>
  </w:style>
  <w:style w:type="paragraph" w:customStyle="1" w:styleId="26FAA6179C3F40B68380242516DC7B80">
    <w:name w:val="26FAA6179C3F40B68380242516DC7B80"/>
  </w:style>
  <w:style w:type="paragraph" w:customStyle="1" w:styleId="19991408102F4BF4BCCF531477CF8AE0">
    <w:name w:val="19991408102F4BF4BCCF531477CF8AE0"/>
  </w:style>
  <w:style w:type="paragraph" w:customStyle="1" w:styleId="33FA3A1B8189464CBAB7E291905DE9BB">
    <w:name w:val="33FA3A1B8189464CBAB7E291905DE9BB"/>
  </w:style>
  <w:style w:type="paragraph" w:customStyle="1" w:styleId="9AD21814CFCB4030B9F5CDEB008C64F3">
    <w:name w:val="9AD21814CFCB4030B9F5CDEB008C64F3"/>
  </w:style>
  <w:style w:type="paragraph" w:customStyle="1" w:styleId="1D9BD4E98B0C4C13A396BA27428DF96B">
    <w:name w:val="1D9BD4E98B0C4C13A396BA27428DF96B"/>
  </w:style>
  <w:style w:type="paragraph" w:customStyle="1" w:styleId="E2818830B10F4EF2B2870FAD5105CA0B">
    <w:name w:val="E2818830B10F4EF2B2870FAD5105CA0B"/>
  </w:style>
  <w:style w:type="paragraph" w:customStyle="1" w:styleId="0FA75853FDE74D9197525D409291328B">
    <w:name w:val="0FA75853FDE74D9197525D409291328B"/>
  </w:style>
  <w:style w:type="paragraph" w:customStyle="1" w:styleId="86E3D4F016754CBEADA72DBE724789FB">
    <w:name w:val="86E3D4F016754CBEADA72DBE724789FB"/>
  </w:style>
  <w:style w:type="paragraph" w:customStyle="1" w:styleId="6C76F3D12BF1494B9CA3C1C694B71289">
    <w:name w:val="6C76F3D12BF1494B9CA3C1C694B71289"/>
  </w:style>
  <w:style w:type="paragraph" w:customStyle="1" w:styleId="A82E9BDDF4534599A54892CAB1C2CF69">
    <w:name w:val="A82E9BDDF4534599A54892CAB1C2CF69"/>
  </w:style>
  <w:style w:type="paragraph" w:customStyle="1" w:styleId="65FE2305E5BF47068EA7F9FC6C543C4E">
    <w:name w:val="65FE2305E5BF47068EA7F9FC6C54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8060-D9EB-4852-BD2C-4D7B5BAF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sasank s kunju</dc:creator>
  <cp:keywords/>
  <cp:lastModifiedBy>sasank s kunju</cp:lastModifiedBy>
  <cp:revision>12</cp:revision>
  <dcterms:created xsi:type="dcterms:W3CDTF">2018-11-02T16:08:00Z</dcterms:created>
  <dcterms:modified xsi:type="dcterms:W3CDTF">2018-11-02T17:35:00Z</dcterms:modified>
  <cp:version/>
</cp:coreProperties>
</file>